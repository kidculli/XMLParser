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3700727"/>
        <w:docPartObj>
          <w:docPartGallery w:val="Cover Pages"/>
          <w:docPartUnique/>
        </w:docPartObj>
      </w:sdtPr>
      <w:sdtEndPr/>
      <w:sdtContent>
        <w:p w14:paraId="015B29F5" w14:textId="77777777" w:rsidR="008F30F3" w:rsidRDefault="008F30F3"/>
        <w:p w14:paraId="216557F3" w14:textId="77777777" w:rsidR="008F30F3" w:rsidRDefault="008F30F3">
          <w:pPr>
            <w:rPr>
              <w:rFonts w:asciiTheme="majorHAnsi" w:eastAsiaTheme="majorEastAsia" w:hAnsiTheme="majorHAnsi" w:cstheme="majorBidi"/>
              <w:caps/>
              <w:color w:val="0072C6" w:themeColor="accent1"/>
              <w:spacing w:val="14"/>
              <w:sz w:val="64"/>
              <w:szCs w:val="32"/>
            </w:rPr>
          </w:pPr>
          <w:r>
            <w:rPr>
              <w:noProof/>
              <w:lang w:eastAsia="en-US"/>
            </w:rPr>
            <mc:AlternateContent>
              <mc:Choice Requires="wpg">
                <w:drawing>
                  <wp:anchor distT="0" distB="0" distL="114300" distR="114300" simplePos="0" relativeHeight="251659264" behindDoc="1" locked="0" layoutInCell="1" allowOverlap="1" wp14:anchorId="75C48FE2" wp14:editId="10D0C9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3AD27C" w14:textId="77777777" w:rsidR="008F30F3" w:rsidRDefault="009841A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30F3">
                                        <w:rPr>
                                          <w:color w:val="FFFFFF" w:themeColor="background1"/>
                                          <w:sz w:val="72"/>
                                          <w:szCs w:val="72"/>
                                        </w:rPr>
                                        <w:t>ClockWork</w:t>
                                      </w:r>
                                      <w:proofErr w:type="spellEnd"/>
                                      <w:r w:rsidR="008F30F3">
                                        <w:rPr>
                                          <w:color w:val="FFFFFF" w:themeColor="background1"/>
                                          <w:sz w:val="72"/>
                                          <w:szCs w:val="72"/>
                                        </w:rPr>
                                        <w:t xml:space="preserve"> Memo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C48FE2"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131d3f [2994]" stroked="f">
                      <v:fill color2="#070b18 [2018]" rotate="t" colors="0 #4b4d57;.5 #272a39;1 #050b2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3AD27C" w14:textId="77777777" w:rsidR="008F30F3" w:rsidRDefault="009841A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30F3">
                                  <w:rPr>
                                    <w:color w:val="FFFFFF" w:themeColor="background1"/>
                                    <w:sz w:val="72"/>
                                    <w:szCs w:val="72"/>
                                  </w:rPr>
                                  <w:t>ClockWork</w:t>
                                </w:r>
                                <w:proofErr w:type="spellEnd"/>
                                <w:r w:rsidR="008F30F3">
                                  <w:rPr>
                                    <w:color w:val="FFFFFF" w:themeColor="background1"/>
                                    <w:sz w:val="72"/>
                                    <w:szCs w:val="72"/>
                                  </w:rPr>
                                  <w:t xml:space="preserve"> Memo</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1D8757BD" wp14:editId="6C3DC0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7491730" cy="2012315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7491730" cy="2012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9D2D1" w14:textId="77777777" w:rsidR="008F30F3" w:rsidRDefault="008F30F3">
                                <w:pPr>
                                  <w:pStyle w:val="NoSpacing"/>
                                  <w:spacing w:before="40" w:after="40"/>
                                  <w:rPr>
                                    <w:caps/>
                                    <w:color w:val="0072C6" w:themeColor="accent1"/>
                                    <w:sz w:val="28"/>
                                    <w:szCs w:val="28"/>
                                  </w:rPr>
                                </w:pPr>
                                <w:r>
                                  <w:rPr>
                                    <w:caps/>
                                    <w:color w:val="0072C6" w:themeColor="accent1"/>
                                    <w:sz w:val="28"/>
                                    <w:szCs w:val="28"/>
                                  </w:rPr>
                                  <w:t>March 6, 2016</w:t>
                                </w:r>
                              </w:p>
                              <w:p w14:paraId="7AA96235" w14:textId="77777777" w:rsidR="008F30F3" w:rsidRDefault="008F30F3" w:rsidP="008F30F3">
                                <w:pPr>
                                  <w:pStyle w:val="NoSpacing"/>
                                  <w:spacing w:before="40" w:after="40"/>
                                  <w:rPr>
                                    <w:caps/>
                                    <w:color w:val="009E49" w:themeColor="accent5"/>
                                    <w:sz w:val="24"/>
                                    <w:szCs w:val="24"/>
                                  </w:rPr>
                                </w:pPr>
                                <w:r>
                                  <w:rPr>
                                    <w:caps/>
                                    <w:color w:val="0072C6" w:themeColor="accent1"/>
                                    <w:sz w:val="28"/>
                                    <w:szCs w:val="28"/>
                                  </w:rPr>
                                  <w:t xml:space="preserve">By Cullin Lam, Andry Lora, Son Nguyen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8757BD" id="_x0000_t202" coordsize="21600,21600" o:spt="202" path="m0,0l0,21600,21600,21600,21600,0xe">
                    <v:stroke joinstyle="miter"/>
                    <v:path gradientshapeok="t" o:connecttype="rect"/>
                  </v:shapetype>
                  <v:shape id="Text_x0020_Box_x0020_129" o:spid="_x0000_s1029" type="#_x0000_t202" style="position:absolute;margin-left:0;margin-top:0;width:589.9pt;height:158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" filled="f" stroked="f" strokeweight=".5pt">
                    <v:textbox style="mso-fit-shape-to-text:t" inset="1in,0,86.4pt,0">
                      <w:txbxContent>
                        <w:p w14:paraId="15C9D2D1" w14:textId="77777777" w:rsidR="008F30F3" w:rsidRDefault="008F30F3">
                          <w:pPr>
                            <w:pStyle w:val="NoSpacing"/>
                            <w:spacing w:before="40" w:after="40"/>
                            <w:rPr>
                              <w:caps/>
                              <w:color w:val="0072C6" w:themeColor="accent1"/>
                              <w:sz w:val="28"/>
                              <w:szCs w:val="28"/>
                            </w:rPr>
                          </w:pPr>
                          <w:r>
                            <w:rPr>
                              <w:caps/>
                              <w:color w:val="0072C6" w:themeColor="accent1"/>
                              <w:sz w:val="28"/>
                              <w:szCs w:val="28"/>
                            </w:rPr>
                            <w:t>March 6, 2016</w:t>
                          </w:r>
                        </w:p>
                        <w:p w14:paraId="7AA96235" w14:textId="77777777" w:rsidR="008F30F3" w:rsidRDefault="008F30F3" w:rsidP="008F30F3">
                          <w:pPr>
                            <w:pStyle w:val="NoSpacing"/>
                            <w:spacing w:before="40" w:after="40"/>
                            <w:rPr>
                              <w:caps/>
                              <w:color w:val="009E49" w:themeColor="accent5"/>
                              <w:sz w:val="24"/>
                              <w:szCs w:val="24"/>
                            </w:rPr>
                          </w:pPr>
                          <w:r>
                            <w:rPr>
                              <w:caps/>
                              <w:color w:val="0072C6" w:themeColor="accent1"/>
                              <w:sz w:val="28"/>
                              <w:szCs w:val="28"/>
                            </w:rPr>
                            <w:t xml:space="preserve">By Cullin Lam, Andry Lora, Son Nguyen </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815B6F1" wp14:editId="14180C6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C261" w14:textId="77777777" w:rsidR="008F30F3" w:rsidRDefault="008F30F3">
                                <w:pPr>
                                  <w:pStyle w:val="NoSpacing"/>
                                  <w:jc w:val="right"/>
                                  <w:rPr>
                                    <w:color w:val="FFFFFF" w:themeColor="background1"/>
                                    <w:sz w:val="24"/>
                                    <w:szCs w:val="24"/>
                                  </w:rPr>
                                </w:pPr>
                                <w:r>
                                  <w:rPr>
                                    <w:color w:val="FFFFFF" w:themeColor="background1"/>
                                    <w:sz w:val="24"/>
                                    <w:szCs w:val="24"/>
                                  </w:rPr>
                                  <w:t>Spring 2016</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15B6F1" id="Rectangle_x0020_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0072c6 [3204]" stroked="f" strokeweight="1pt">
                    <v:path arrowok="t"/>
                    <o:lock v:ext="edit" aspectratio="t"/>
                    <v:textbox inset="3.6pt,,3.6pt">
                      <w:txbxContent>
                        <w:p w14:paraId="0445C261" w14:textId="77777777" w:rsidR="008F30F3" w:rsidRDefault="008F30F3">
                          <w:pPr>
                            <w:pStyle w:val="NoSpacing"/>
                            <w:jc w:val="right"/>
                            <w:rPr>
                              <w:color w:val="FFFFFF" w:themeColor="background1"/>
                              <w:sz w:val="24"/>
                              <w:szCs w:val="24"/>
                            </w:rPr>
                          </w:pPr>
                          <w:r>
                            <w:rPr>
                              <w:color w:val="FFFFFF" w:themeColor="background1"/>
                              <w:sz w:val="24"/>
                              <w:szCs w:val="24"/>
                            </w:rPr>
                            <w:t>Spring 2016</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14:paraId="5A6004EE" w14:textId="75C680EE" w:rsidR="00FF5818" w:rsidRPr="00CD47C9" w:rsidRDefault="00FF5818" w:rsidP="00FF5818">
      <w:pPr>
        <w:pStyle w:val="Heading1"/>
        <w:rPr>
          <w:rFonts w:cs="Calibri"/>
        </w:rPr>
      </w:pPr>
      <w:bookmarkStart w:id="0" w:name="_Toc442042940"/>
      <w:r w:rsidRPr="00CD47C9">
        <w:rPr>
          <w:rFonts w:cs="Calibri"/>
        </w:rPr>
        <w:lastRenderedPageBreak/>
        <w:t>Project Goals</w:t>
      </w:r>
      <w:bookmarkEnd w:id="0"/>
      <w:r w:rsidRPr="00CD47C9">
        <w:rPr>
          <w:rFonts w:cs="Calibri"/>
        </w:rPr>
        <w:t xml:space="preserve"> </w:t>
      </w:r>
      <w:r>
        <w:rPr>
          <w:rFonts w:cs="Calibri"/>
        </w:rPr>
        <w:t>Review</w:t>
      </w:r>
    </w:p>
    <w:p w14:paraId="30A9F6BA" w14:textId="77777777" w:rsidR="00FF5818" w:rsidRDefault="00FF5818" w:rsidP="00FF5818">
      <w:proofErr w:type="spellStart"/>
      <w:r>
        <w:t>ClockWork</w:t>
      </w:r>
      <w:proofErr w:type="spellEnd"/>
      <w:r>
        <w:t xml:space="preserve"> is a hybrid mobile application that seeks to stream line the planning it takes to hang out with your friends. </w:t>
      </w:r>
      <w:proofErr w:type="spellStart"/>
      <w:r>
        <w:t>ClockWork</w:t>
      </w:r>
      <w:proofErr w:type="spellEnd"/>
      <w:r>
        <w:t xml:space="preserve"> provides its users the ability to quickly publish and join events. It removes the hassle of having to call, text, or message your friends to find who is available to hang out. </w:t>
      </w:r>
    </w:p>
    <w:p w14:paraId="036B165D" w14:textId="77777777" w:rsidR="00FF5818" w:rsidRDefault="00FF5818" w:rsidP="00FF5818"/>
    <w:p w14:paraId="3E45AAA1" w14:textId="77777777" w:rsidR="00FF5818" w:rsidRDefault="00FF5818" w:rsidP="00FF5818">
      <w:pPr>
        <w:pStyle w:val="Heading2"/>
      </w:pPr>
      <w:bookmarkStart w:id="1" w:name="_Toc442042941"/>
      <w:r>
        <w:t>Project Features</w:t>
      </w:r>
      <w:bookmarkEnd w:id="1"/>
      <w:r>
        <w:t xml:space="preserve"> </w:t>
      </w:r>
    </w:p>
    <w:p w14:paraId="11AFA8D9" w14:textId="77777777" w:rsidR="00FF5818" w:rsidRDefault="00FF5818" w:rsidP="00FF5818"/>
    <w:p w14:paraId="1AED55D1" w14:textId="77777777" w:rsidR="00FF5818" w:rsidRDefault="00FF5818" w:rsidP="00FF5818">
      <w:pPr>
        <w:pStyle w:val="Heading3"/>
      </w:pPr>
      <w:bookmarkStart w:id="2" w:name="_Toc442042942"/>
      <w:r>
        <w:t>Alpha</w:t>
      </w:r>
      <w:bookmarkEnd w:id="2"/>
      <w:r>
        <w:t xml:space="preserve"> </w:t>
      </w:r>
    </w:p>
    <w:p w14:paraId="1E01E342" w14:textId="77777777" w:rsidR="00FF5818" w:rsidRDefault="00FF5818" w:rsidP="00FF5818">
      <w:r>
        <w:tab/>
        <w:t>The features required for Alpha release are as follows:</w:t>
      </w:r>
    </w:p>
    <w:p w14:paraId="49781485"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Feed</w:t>
      </w:r>
      <w:r>
        <w:rPr>
          <w:rFonts w:ascii="Calibri" w:eastAsia="Times New Roman" w:hAnsi="Calibri" w:cs="Times New Roman"/>
          <w:sz w:val="22"/>
          <w:szCs w:val="22"/>
        </w:rPr>
        <w:t xml:space="preserve"> (Public Access) </w:t>
      </w:r>
    </w:p>
    <w:p w14:paraId="1EB81F57" w14:textId="77777777" w:rsidR="00FF5818"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Detail</w:t>
      </w:r>
      <w:r>
        <w:rPr>
          <w:rFonts w:ascii="Calibri" w:eastAsia="Times New Roman" w:hAnsi="Calibri" w:cs="Times New Roman"/>
          <w:sz w:val="22"/>
          <w:szCs w:val="22"/>
        </w:rPr>
        <w:t xml:space="preserve"> (Public Access)</w:t>
      </w:r>
    </w:p>
    <w:p w14:paraId="18970B19"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Add</w:t>
      </w:r>
    </w:p>
    <w:p w14:paraId="75918449"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Sign in Account System </w:t>
      </w:r>
      <w:r w:rsidRPr="002A60E6">
        <w:rPr>
          <w:rFonts w:ascii="Calibri" w:eastAsia="Times New Roman" w:hAnsi="Calibri" w:cs="Times New Roman"/>
          <w:sz w:val="22"/>
          <w:szCs w:val="22"/>
        </w:rPr>
        <w:t xml:space="preserve"> </w:t>
      </w:r>
    </w:p>
    <w:p w14:paraId="6A8CEC4A" w14:textId="77777777" w:rsidR="00FF5818" w:rsidRDefault="00FF5818" w:rsidP="00FF5818">
      <w:pPr>
        <w:pStyle w:val="Heading4"/>
      </w:pPr>
      <w:r>
        <w:br/>
      </w:r>
      <w:bookmarkStart w:id="3" w:name="_Toc442042943"/>
      <w:r>
        <w:t>Event Feed</w:t>
      </w:r>
      <w:bookmarkEnd w:id="3"/>
      <w:r>
        <w:t xml:space="preserve"> </w:t>
      </w:r>
    </w:p>
    <w:p w14:paraId="3B51B1D1" w14:textId="77777777" w:rsidR="00FF5818" w:rsidRDefault="00FF5818" w:rsidP="00FF5818">
      <w:r>
        <w:t xml:space="preserve">The Event Feed view shall serve as the main page of the </w:t>
      </w:r>
      <w:proofErr w:type="spellStart"/>
      <w:r>
        <w:t>ClockWork</w:t>
      </w:r>
      <w:proofErr w:type="spellEnd"/>
      <w:r>
        <w:t xml:space="preserve"> Application. Here, users will be able to view published events. In addition, users will be able to navigate to additional views, such as the Event Detail and Event Add views. </w:t>
      </w:r>
    </w:p>
    <w:p w14:paraId="481F7E16" w14:textId="77777777" w:rsidR="00FF5818" w:rsidRDefault="00FF5818" w:rsidP="00FF5818"/>
    <w:p w14:paraId="7B34DFB1" w14:textId="77777777" w:rsidR="00FF5818" w:rsidRDefault="00FF5818" w:rsidP="00FF5818">
      <w:pPr>
        <w:ind w:left="1440" w:firstLine="720"/>
      </w:pPr>
      <w:r>
        <w:rPr>
          <w:noProof/>
          <w:lang w:eastAsia="en-US"/>
        </w:rPr>
        <w:lastRenderedPageBreak/>
        <w:drawing>
          <wp:inline distT="0" distB="0" distL="0" distR="0" wp14:anchorId="1FD27870" wp14:editId="686331E8">
            <wp:extent cx="2466340" cy="3286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31 at 5.34.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7306" cy="3287760"/>
                    </a:xfrm>
                    <a:prstGeom prst="rect">
                      <a:avLst/>
                    </a:prstGeom>
                  </pic:spPr>
                </pic:pic>
              </a:graphicData>
            </a:graphic>
          </wp:inline>
        </w:drawing>
      </w:r>
    </w:p>
    <w:p w14:paraId="36767101" w14:textId="77777777" w:rsidR="00FF5818" w:rsidRDefault="00FF5818" w:rsidP="00FF5818">
      <w:r>
        <w:tab/>
      </w:r>
      <w:r>
        <w:tab/>
      </w:r>
      <w:r>
        <w:tab/>
        <w:t>Figure A. Event Feed View</w:t>
      </w:r>
    </w:p>
    <w:p w14:paraId="78D9F5D2" w14:textId="77777777" w:rsidR="00FF5818" w:rsidRDefault="00FF5818" w:rsidP="00FF5818">
      <w:pPr>
        <w:pStyle w:val="Heading4"/>
      </w:pPr>
      <w:r>
        <w:br/>
      </w:r>
      <w:bookmarkStart w:id="4" w:name="_Toc442042944"/>
      <w:r>
        <w:t>Event Detail</w:t>
      </w:r>
      <w:bookmarkEnd w:id="4"/>
      <w:r>
        <w:br/>
      </w:r>
    </w:p>
    <w:p w14:paraId="5CB87DE9" w14:textId="77777777" w:rsidR="00FF5818" w:rsidRDefault="00FF5818" w:rsidP="00FF5818">
      <w:r>
        <w:t xml:space="preserve">The Event Detail view shall provide users with more information about published events on the Event Feed view. An expanded description of the event shall be displayed. Also a list of users attending shall appear.  Lastly the attend button shall be placed here so that those interested may notify the event owner that they will join. </w:t>
      </w:r>
    </w:p>
    <w:p w14:paraId="2CC340F7" w14:textId="77777777" w:rsidR="00FF5818" w:rsidRDefault="00FF5818" w:rsidP="00FF5818"/>
    <w:p w14:paraId="59A01E18" w14:textId="77777777" w:rsidR="00FF5818" w:rsidRDefault="00FF5818" w:rsidP="00FF5818">
      <w:r>
        <w:lastRenderedPageBreak/>
        <w:tab/>
      </w:r>
      <w:r>
        <w:tab/>
      </w:r>
      <w:r>
        <w:rPr>
          <w:noProof/>
          <w:lang w:eastAsia="en-US"/>
        </w:rPr>
        <w:drawing>
          <wp:inline distT="0" distB="0" distL="0" distR="0" wp14:anchorId="407E8D96" wp14:editId="520A9A71">
            <wp:extent cx="3346730" cy="44542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31 at 5.37.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3545" cy="4463294"/>
                    </a:xfrm>
                    <a:prstGeom prst="rect">
                      <a:avLst/>
                    </a:prstGeom>
                  </pic:spPr>
                </pic:pic>
              </a:graphicData>
            </a:graphic>
          </wp:inline>
        </w:drawing>
      </w:r>
    </w:p>
    <w:p w14:paraId="6EAF5ACE" w14:textId="77777777" w:rsidR="00FF5818" w:rsidRDefault="00FF5818" w:rsidP="00FF5818">
      <w:r>
        <w:tab/>
      </w:r>
      <w:r>
        <w:tab/>
        <w:t xml:space="preserve">Figure B. Event Detail View </w:t>
      </w:r>
    </w:p>
    <w:p w14:paraId="583B73BD" w14:textId="77777777" w:rsidR="00FF5818" w:rsidRDefault="00FF5818" w:rsidP="00FF5818"/>
    <w:p w14:paraId="7BD410DE" w14:textId="77777777" w:rsidR="00FF5818" w:rsidRDefault="00FF5818" w:rsidP="00FF5818">
      <w:pPr>
        <w:pStyle w:val="Heading4"/>
      </w:pPr>
      <w:bookmarkStart w:id="5" w:name="_Toc442042945"/>
      <w:r>
        <w:t>Event Add</w:t>
      </w:r>
      <w:bookmarkEnd w:id="5"/>
    </w:p>
    <w:p w14:paraId="1198147B" w14:textId="77777777" w:rsidR="00FF5818" w:rsidRDefault="00FF5818" w:rsidP="00FF5818"/>
    <w:p w14:paraId="125661AB" w14:textId="77777777" w:rsidR="00FF5818" w:rsidRDefault="00FF5818" w:rsidP="00FF5818">
      <w:r>
        <w:t xml:space="preserve">The Event Add view shall display to the user a form that will be used to create a new event. A drop down selection for event type i.e. food, game, movie, sport, etc. will constitute one of the fields. In addition, the user will be required to provide a description of the event. We have decided to allow the address field to be optional, as it will allow flexibility for interested users to agree on an appropriate location for the event. Lastly event expiration time is a required field. </w:t>
      </w:r>
      <w:r>
        <w:lastRenderedPageBreak/>
        <w:t xml:space="preserve">This field sets the duration of how long the event will remain active on the event feed. After the allotted time the event will be closed to new attendees, and will be removed from the feed. The event owner and the attendees will receive a notification that the event is now closed and the event members should begin communicating on event specifics or begin their event. </w:t>
      </w:r>
      <w:r>
        <w:br/>
      </w:r>
    </w:p>
    <w:p w14:paraId="16ED8C54" w14:textId="77777777" w:rsidR="00FF5818" w:rsidRDefault="00FF5818" w:rsidP="00FF5818">
      <w:pPr>
        <w:ind w:left="1440"/>
      </w:pPr>
      <w:r>
        <w:rPr>
          <w:noProof/>
          <w:lang w:eastAsia="en-US"/>
        </w:rPr>
        <w:drawing>
          <wp:inline distT="0" distB="0" distL="0" distR="0" wp14:anchorId="7BD3D0EA" wp14:editId="0802A87B">
            <wp:extent cx="3589654" cy="4789103"/>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31 at 5.40.03 PM.png"/>
                    <pic:cNvPicPr/>
                  </pic:nvPicPr>
                  <pic:blipFill>
                    <a:blip r:embed="rId9">
                      <a:extLst>
                        <a:ext uri="{28A0092B-C50C-407E-A947-70E740481C1C}">
                          <a14:useLocalDpi xmlns:a14="http://schemas.microsoft.com/office/drawing/2010/main" val="0"/>
                        </a:ext>
                      </a:extLst>
                    </a:blip>
                    <a:stretch>
                      <a:fillRect/>
                    </a:stretch>
                  </pic:blipFill>
                  <pic:spPr>
                    <a:xfrm>
                      <a:off x="0" y="0"/>
                      <a:ext cx="3597151" cy="4799105"/>
                    </a:xfrm>
                    <a:prstGeom prst="rect">
                      <a:avLst/>
                    </a:prstGeom>
                  </pic:spPr>
                </pic:pic>
              </a:graphicData>
            </a:graphic>
          </wp:inline>
        </w:drawing>
      </w:r>
      <w:r>
        <w:tab/>
      </w:r>
      <w:r>
        <w:br/>
        <w:t xml:space="preserve">Figure C. Event Add View </w:t>
      </w:r>
      <w:r>
        <w:br/>
      </w:r>
      <w:r>
        <w:br/>
      </w:r>
    </w:p>
    <w:p w14:paraId="322D36A0" w14:textId="77777777" w:rsidR="00FF5818" w:rsidRDefault="00FF5818" w:rsidP="00FF5818">
      <w:pPr>
        <w:pStyle w:val="Heading4"/>
      </w:pPr>
      <w:bookmarkStart w:id="6" w:name="_Toc442042946"/>
      <w:r>
        <w:t>Sign-In Account System</w:t>
      </w:r>
      <w:bookmarkEnd w:id="6"/>
    </w:p>
    <w:p w14:paraId="0B95763D" w14:textId="77777777" w:rsidR="00FF5818" w:rsidRDefault="00FF5818" w:rsidP="00FF5818"/>
    <w:p w14:paraId="7FE5BB07" w14:textId="77777777" w:rsidR="00FF5818" w:rsidRDefault="00FF5818" w:rsidP="00FF5818">
      <w:r>
        <w:lastRenderedPageBreak/>
        <w:t xml:space="preserve">This application shall have a user account system that stores user information such as login email and encrypted password. In addition, profile information shall also be stored. Users will be required to login in order to use this application. A login in view shall be displayed if the user is not signed in. From this view the user may also sign up for an account. </w:t>
      </w:r>
    </w:p>
    <w:p w14:paraId="2B44F694" w14:textId="77777777" w:rsidR="00FF5818" w:rsidRDefault="00FF5818" w:rsidP="00FF5818"/>
    <w:p w14:paraId="0FB44923" w14:textId="77777777" w:rsidR="00FF5818" w:rsidRDefault="00FF5818" w:rsidP="00FF5818">
      <w:r>
        <w:rPr>
          <w:noProof/>
          <w:lang w:eastAsia="en-US"/>
        </w:rPr>
        <w:drawing>
          <wp:inline distT="0" distB="0" distL="0" distR="0" wp14:anchorId="690639BE" wp14:editId="2EE21DAB">
            <wp:extent cx="2875256" cy="3431540"/>
            <wp:effectExtent l="25400" t="2540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31 at 6.04.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121" cy="3445700"/>
                    </a:xfrm>
                    <a:prstGeom prst="rect">
                      <a:avLst/>
                    </a:prstGeom>
                    <a:ln>
                      <a:solidFill>
                        <a:schemeClr val="tx1"/>
                      </a:solidFill>
                    </a:ln>
                  </pic:spPr>
                </pic:pic>
              </a:graphicData>
            </a:graphic>
          </wp:inline>
        </w:drawing>
      </w:r>
      <w:r>
        <w:rPr>
          <w:noProof/>
          <w:lang w:eastAsia="en-US"/>
        </w:rPr>
        <w:drawing>
          <wp:inline distT="0" distB="0" distL="0" distR="0" wp14:anchorId="3398F553" wp14:editId="0E084094">
            <wp:extent cx="2981960" cy="3435493"/>
            <wp:effectExtent l="25400" t="25400" r="152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31 at 6.04.3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3628" cy="3460457"/>
                    </a:xfrm>
                    <a:prstGeom prst="rect">
                      <a:avLst/>
                    </a:prstGeom>
                    <a:ln>
                      <a:solidFill>
                        <a:schemeClr val="tx1"/>
                      </a:solidFill>
                    </a:ln>
                  </pic:spPr>
                </pic:pic>
              </a:graphicData>
            </a:graphic>
          </wp:inline>
        </w:drawing>
      </w:r>
    </w:p>
    <w:p w14:paraId="12666E21" w14:textId="77777777" w:rsidR="00FF5818" w:rsidRDefault="00FF5818" w:rsidP="00FF5818">
      <w:r>
        <w:t xml:space="preserve">Figure D. Login View </w:t>
      </w:r>
      <w:r>
        <w:tab/>
      </w:r>
      <w:r>
        <w:tab/>
      </w:r>
      <w:r>
        <w:tab/>
      </w:r>
      <w:r>
        <w:tab/>
        <w:t xml:space="preserve">      Figure E. Sign Up View </w:t>
      </w:r>
    </w:p>
    <w:p w14:paraId="7E9B941E" w14:textId="77777777" w:rsidR="00FF5818" w:rsidRDefault="00FF5818" w:rsidP="00FF5818">
      <w:proofErr w:type="spellStart"/>
      <w:r>
        <w:t>img</w:t>
      </w:r>
      <w:proofErr w:type="spellEnd"/>
      <w:r>
        <w:t xml:space="preserve"> </w:t>
      </w:r>
      <w:proofErr w:type="spellStart"/>
      <w:r>
        <w:t>src</w:t>
      </w:r>
      <w:proofErr w:type="spellEnd"/>
      <w:r>
        <w:t xml:space="preserve">: </w:t>
      </w:r>
      <w:hyperlink r:id="rId12" w:history="1">
        <w:r w:rsidRPr="00853DBC">
          <w:rPr>
            <w:rStyle w:val="Hyperlink"/>
          </w:rPr>
          <w:t>https://apps.ionic.io/</w:t>
        </w:r>
      </w:hyperlink>
    </w:p>
    <w:p w14:paraId="318E4294" w14:textId="77777777" w:rsidR="00FF5818" w:rsidRDefault="00FF5818" w:rsidP="00FF5818"/>
    <w:p w14:paraId="399CEF06" w14:textId="77777777" w:rsidR="00FF5818" w:rsidRDefault="00FF5818" w:rsidP="00FF5818">
      <w:pPr>
        <w:pStyle w:val="Heading3"/>
      </w:pPr>
      <w:bookmarkStart w:id="7" w:name="_Toc442042947"/>
      <w:r>
        <w:t>Beta</w:t>
      </w:r>
      <w:bookmarkEnd w:id="7"/>
    </w:p>
    <w:p w14:paraId="548A890D" w14:textId="77777777" w:rsidR="00FF5818" w:rsidRDefault="00FF5818" w:rsidP="00FF5818"/>
    <w:p w14:paraId="61B8A9B0" w14:textId="77777777" w:rsidR="00FF5818" w:rsidRDefault="00FF5818" w:rsidP="00FF5818">
      <w:r>
        <w:tab/>
        <w:t xml:space="preserve">The features required for Beta release are as follows: </w:t>
      </w:r>
    </w:p>
    <w:p w14:paraId="0452A958" w14:textId="77777777" w:rsidR="00FF5818" w:rsidRPr="0075033E" w:rsidRDefault="00FF5818" w:rsidP="00FF5818">
      <w:pPr>
        <w:pStyle w:val="ListParagraph"/>
        <w:numPr>
          <w:ilvl w:val="0"/>
          <w:numId w:val="10"/>
        </w:numPr>
      </w:pPr>
      <w:r w:rsidRPr="0075033E">
        <w:lastRenderedPageBreak/>
        <w:t xml:space="preserve">Event Timer </w:t>
      </w:r>
    </w:p>
    <w:p w14:paraId="723757BA" w14:textId="77777777" w:rsidR="00FF5818" w:rsidRPr="0075033E" w:rsidRDefault="00FF5818" w:rsidP="00FF5818">
      <w:pPr>
        <w:pStyle w:val="ListParagraph"/>
        <w:numPr>
          <w:ilvl w:val="0"/>
          <w:numId w:val="10"/>
        </w:numPr>
      </w:pPr>
      <w:r>
        <w:t xml:space="preserve">Event Feed </w:t>
      </w:r>
      <w:r w:rsidRPr="0075033E">
        <w:t xml:space="preserve">Infinite Scrolling </w:t>
      </w:r>
    </w:p>
    <w:p w14:paraId="502D74B4" w14:textId="77777777" w:rsidR="00FF5818" w:rsidRDefault="00FF5818" w:rsidP="00FF5818">
      <w:pPr>
        <w:pStyle w:val="ListParagraph"/>
        <w:numPr>
          <w:ilvl w:val="0"/>
          <w:numId w:val="10"/>
        </w:numPr>
      </w:pPr>
      <w:r w:rsidRPr="0075033E">
        <w:t xml:space="preserve">User Profile </w:t>
      </w:r>
      <w:r>
        <w:t>View</w:t>
      </w:r>
    </w:p>
    <w:p w14:paraId="7AE2FA39" w14:textId="77777777" w:rsidR="00FF5818" w:rsidRPr="0075033E" w:rsidRDefault="00FF5818" w:rsidP="00FF5818">
      <w:pPr>
        <w:numPr>
          <w:ilvl w:val="0"/>
          <w:numId w:val="10"/>
        </w:numPr>
        <w:spacing w:before="0" w:after="0" w:line="240" w:lineRule="auto"/>
      </w:pPr>
      <w:r>
        <w:t xml:space="preserve">Ability to Add friends </w:t>
      </w:r>
    </w:p>
    <w:p w14:paraId="70A65EEE" w14:textId="77777777" w:rsidR="00FF5818" w:rsidRDefault="00FF5818" w:rsidP="00FF5818">
      <w:pPr>
        <w:pStyle w:val="ListParagraph"/>
        <w:ind w:left="2160"/>
      </w:pPr>
    </w:p>
    <w:p w14:paraId="3994C4FA" w14:textId="77777777" w:rsidR="00FF5818" w:rsidRDefault="00FF5818" w:rsidP="00FF5818">
      <w:pPr>
        <w:pStyle w:val="Heading4"/>
      </w:pPr>
      <w:bookmarkStart w:id="8" w:name="_Toc442042948"/>
      <w:r>
        <w:t>Event Timer</w:t>
      </w:r>
      <w:bookmarkEnd w:id="8"/>
      <w:r>
        <w:t xml:space="preserve"> </w:t>
      </w:r>
    </w:p>
    <w:p w14:paraId="1B556FAF" w14:textId="77777777" w:rsidR="00FF5818" w:rsidRDefault="00FF5818" w:rsidP="00FF5818">
      <w:r>
        <w:t xml:space="preserve">We hope to implement a live timer on the Event Feed View for each event. Similar to an auction this timer will count down the time remaining for users to join an event before it is closed. Server code shall check active events and close any expired events (See Figure A). </w:t>
      </w:r>
    </w:p>
    <w:p w14:paraId="37AA3D47" w14:textId="77777777" w:rsidR="00FF5818" w:rsidRDefault="00FF5818" w:rsidP="00FF5818"/>
    <w:p w14:paraId="18FDA92F" w14:textId="77777777" w:rsidR="00FF5818" w:rsidRPr="00297801" w:rsidRDefault="00FF5818" w:rsidP="00FF5818">
      <w:pPr>
        <w:pStyle w:val="Heading4"/>
      </w:pPr>
      <w:bookmarkStart w:id="9" w:name="_Toc442042949"/>
      <w:r>
        <w:t>Event Feed Infinite Scrolling</w:t>
      </w:r>
      <w:bookmarkEnd w:id="9"/>
      <w:r>
        <w:t xml:space="preserve"> </w:t>
      </w:r>
    </w:p>
    <w:p w14:paraId="56502220" w14:textId="77777777" w:rsidR="00FF5818" w:rsidRDefault="00FF5818" w:rsidP="00FF5818">
      <w:r>
        <w:t xml:space="preserve">Once the number of active events becomes quite large, it will be impractical to force the client to load all the events in the event feed view. Instead we shall implement infinite scrolling and have the client fetch additional events as the user scrolls down. </w:t>
      </w:r>
    </w:p>
    <w:p w14:paraId="5B3A0C5A" w14:textId="77777777" w:rsidR="00FF5818" w:rsidRDefault="00FF5818" w:rsidP="00FF5818"/>
    <w:p w14:paraId="5CF8B3A8" w14:textId="77777777" w:rsidR="00FF5818" w:rsidRDefault="00FF5818" w:rsidP="00FF5818"/>
    <w:p w14:paraId="4C112180" w14:textId="77777777" w:rsidR="00FF5818" w:rsidRDefault="00FF5818" w:rsidP="00FF5818">
      <w:pPr>
        <w:pStyle w:val="Heading4"/>
      </w:pPr>
      <w:bookmarkStart w:id="10" w:name="_Toc442042950"/>
      <w:r>
        <w:t>User Profile View</w:t>
      </w:r>
      <w:bookmarkEnd w:id="10"/>
      <w:r>
        <w:t xml:space="preserve"> </w:t>
      </w:r>
    </w:p>
    <w:p w14:paraId="483F13CD" w14:textId="77777777" w:rsidR="00FF5818" w:rsidRDefault="00FF5818" w:rsidP="00FF5818">
      <w:r>
        <w:t xml:space="preserve"> We hope to implement a public user profile view for each user, so that other users may be able to easily identify and recognize each other. Users will be able to share a short bio or description about themselves. </w:t>
      </w:r>
    </w:p>
    <w:p w14:paraId="36E77351" w14:textId="77777777" w:rsidR="00FF5818" w:rsidRDefault="00FF5818" w:rsidP="00FF5818"/>
    <w:p w14:paraId="683FCE14" w14:textId="77777777" w:rsidR="00FF5818" w:rsidRDefault="00FF5818" w:rsidP="00FF5818">
      <w:r>
        <w:lastRenderedPageBreak/>
        <w:tab/>
      </w:r>
      <w:r>
        <w:tab/>
      </w:r>
      <w:r>
        <w:tab/>
      </w:r>
      <w:r>
        <w:rPr>
          <w:noProof/>
          <w:lang w:eastAsia="en-US"/>
        </w:rPr>
        <w:drawing>
          <wp:inline distT="0" distB="0" distL="0" distR="0" wp14:anchorId="6DA235EB" wp14:editId="02FB7581">
            <wp:extent cx="2566035" cy="3367922"/>
            <wp:effectExtent l="25400" t="25400" r="2476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4 at 12.26.3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1717" cy="3375380"/>
                    </a:xfrm>
                    <a:prstGeom prst="rect">
                      <a:avLst/>
                    </a:prstGeom>
                    <a:ln>
                      <a:solidFill>
                        <a:schemeClr val="accent1"/>
                      </a:solidFill>
                    </a:ln>
                  </pic:spPr>
                </pic:pic>
              </a:graphicData>
            </a:graphic>
          </wp:inline>
        </w:drawing>
      </w:r>
    </w:p>
    <w:p w14:paraId="72D1C56E" w14:textId="77777777" w:rsidR="00FF5818" w:rsidRDefault="00FF5818" w:rsidP="00FF5818">
      <w:r>
        <w:tab/>
      </w:r>
      <w:r>
        <w:tab/>
      </w:r>
      <w:r>
        <w:tab/>
        <w:t>Figure F. User Profile View with add friend button</w:t>
      </w:r>
    </w:p>
    <w:p w14:paraId="749009F0" w14:textId="77777777" w:rsidR="00FF5818" w:rsidRDefault="00FF5818" w:rsidP="00FF5818"/>
    <w:p w14:paraId="54DA3B7D" w14:textId="77777777" w:rsidR="00FF5818" w:rsidRDefault="00FF5818" w:rsidP="00FF5818">
      <w:pPr>
        <w:pStyle w:val="Heading4"/>
      </w:pPr>
      <w:r>
        <w:t xml:space="preserve">Add Friends </w:t>
      </w:r>
    </w:p>
    <w:p w14:paraId="53291BA0" w14:textId="77777777" w:rsidR="00FF5818" w:rsidRPr="00296530" w:rsidRDefault="00FF5818" w:rsidP="00FF5818">
      <w:r>
        <w:t>We hope to implement an add friend feature. Adding friends will allow the user to see their friends’ events on the Event Feed view. This feature will necessitate a notification system to approve friend requests.  The alpha build will allow any user to see all the Events on the Event Feed.</w:t>
      </w:r>
    </w:p>
    <w:p w14:paraId="6B15B492" w14:textId="77777777" w:rsidR="00FF5818" w:rsidRDefault="00FF5818" w:rsidP="00FF5818">
      <w:pPr>
        <w:pStyle w:val="Heading4"/>
      </w:pPr>
      <w:bookmarkStart w:id="11" w:name="_Toc442042951"/>
      <w:r>
        <w:t>Final Release</w:t>
      </w:r>
      <w:bookmarkEnd w:id="11"/>
      <w:r>
        <w:t xml:space="preserve"> </w:t>
      </w:r>
    </w:p>
    <w:p w14:paraId="3ABD3103" w14:textId="77777777" w:rsidR="00FF5818" w:rsidRDefault="00FF5818" w:rsidP="00FF5818"/>
    <w:p w14:paraId="070E1031" w14:textId="77777777" w:rsidR="00FF5818" w:rsidRDefault="00FF5818" w:rsidP="00FF5818">
      <w:r>
        <w:tab/>
        <w:t>Additional features required for a full final release are as follows:</w:t>
      </w:r>
    </w:p>
    <w:p w14:paraId="418FE1F2" w14:textId="77777777" w:rsidR="00FF5818" w:rsidRPr="00A17D17" w:rsidRDefault="00FF5818" w:rsidP="00FF5818">
      <w:r>
        <w:tab/>
      </w:r>
      <w:r>
        <w:tab/>
      </w:r>
      <w:r w:rsidRPr="00A17D17">
        <w:t xml:space="preserve"> </w:t>
      </w:r>
    </w:p>
    <w:p w14:paraId="47DBD8F4" w14:textId="77777777" w:rsidR="00FF5818" w:rsidRPr="00A17D17" w:rsidRDefault="00FF5818" w:rsidP="00FF5818">
      <w:pPr>
        <w:numPr>
          <w:ilvl w:val="0"/>
          <w:numId w:val="11"/>
        </w:numPr>
        <w:spacing w:before="0" w:after="0" w:line="240" w:lineRule="auto"/>
      </w:pPr>
      <w:r w:rsidRPr="00A17D17">
        <w:lastRenderedPageBreak/>
        <w:t xml:space="preserve">Ability to leave event </w:t>
      </w:r>
    </w:p>
    <w:p w14:paraId="581EF2E3" w14:textId="77777777" w:rsidR="00FF5818" w:rsidRPr="00A17D17" w:rsidRDefault="00FF5818" w:rsidP="00FF5818">
      <w:pPr>
        <w:numPr>
          <w:ilvl w:val="0"/>
          <w:numId w:val="11"/>
        </w:numPr>
        <w:spacing w:before="0" w:after="0" w:line="240" w:lineRule="auto"/>
      </w:pPr>
      <w:r w:rsidRPr="00A17D17">
        <w:t xml:space="preserve">Symbols </w:t>
      </w:r>
    </w:p>
    <w:p w14:paraId="3658DE09" w14:textId="77777777" w:rsidR="00FF5818" w:rsidRPr="00A17D17" w:rsidRDefault="00FF5818" w:rsidP="00FF5818">
      <w:pPr>
        <w:numPr>
          <w:ilvl w:val="0"/>
          <w:numId w:val="11"/>
        </w:numPr>
        <w:spacing w:before="0" w:after="0" w:line="240" w:lineRule="auto"/>
      </w:pPr>
      <w:r w:rsidRPr="00A17D17">
        <w:t xml:space="preserve">Event Sorting </w:t>
      </w:r>
    </w:p>
    <w:p w14:paraId="0A4AC482" w14:textId="77777777" w:rsidR="00FF5818" w:rsidRDefault="00FF5818" w:rsidP="00FF5818">
      <w:pPr>
        <w:numPr>
          <w:ilvl w:val="0"/>
          <w:numId w:val="11"/>
        </w:numPr>
        <w:spacing w:before="0" w:after="0" w:line="240" w:lineRule="auto"/>
      </w:pPr>
      <w:r>
        <w:t xml:space="preserve">Event Feed </w:t>
      </w:r>
      <w:r w:rsidRPr="00A17D17">
        <w:t xml:space="preserve">Search Bar </w:t>
      </w:r>
    </w:p>
    <w:p w14:paraId="71615C68" w14:textId="77777777" w:rsidR="00FF5818" w:rsidRPr="00A17D17" w:rsidRDefault="00FF5818" w:rsidP="00FF5818">
      <w:pPr>
        <w:numPr>
          <w:ilvl w:val="0"/>
          <w:numId w:val="11"/>
        </w:numPr>
        <w:spacing w:before="0" w:after="0" w:line="240" w:lineRule="auto"/>
      </w:pPr>
      <w:r>
        <w:t xml:space="preserve">Friend List View </w:t>
      </w:r>
    </w:p>
    <w:p w14:paraId="3F22EFED" w14:textId="77777777" w:rsidR="00FF5818" w:rsidRPr="00A17D17" w:rsidRDefault="00FF5818" w:rsidP="00FF5818">
      <w:pPr>
        <w:numPr>
          <w:ilvl w:val="0"/>
          <w:numId w:val="11"/>
        </w:numPr>
        <w:spacing w:before="0" w:after="0" w:line="240" w:lineRule="auto"/>
      </w:pPr>
      <w:r w:rsidRPr="00A17D17">
        <w:t xml:space="preserve">Flaky User Rating </w:t>
      </w:r>
    </w:p>
    <w:p w14:paraId="3A5B3189" w14:textId="77777777" w:rsidR="00FF5818" w:rsidRDefault="00FF5818" w:rsidP="00FF5818">
      <w:pPr>
        <w:numPr>
          <w:ilvl w:val="0"/>
          <w:numId w:val="11"/>
        </w:numPr>
        <w:spacing w:before="0" w:after="0" w:line="240" w:lineRule="auto"/>
      </w:pPr>
      <w:r w:rsidRPr="00A17D17">
        <w:t xml:space="preserve">In app Messaging </w:t>
      </w:r>
    </w:p>
    <w:p w14:paraId="578837D3" w14:textId="77777777" w:rsidR="00FF5818" w:rsidRPr="00A17D17" w:rsidRDefault="00FF5818" w:rsidP="00FF5818">
      <w:pPr>
        <w:numPr>
          <w:ilvl w:val="0"/>
          <w:numId w:val="11"/>
        </w:numPr>
        <w:spacing w:before="0" w:after="0" w:line="240" w:lineRule="auto"/>
      </w:pPr>
      <w:proofErr w:type="spellStart"/>
      <w:r>
        <w:t>OAuth</w:t>
      </w:r>
      <w:proofErr w:type="spellEnd"/>
      <w:r>
        <w:t xml:space="preserve"> login </w:t>
      </w:r>
    </w:p>
    <w:p w14:paraId="5A540E30" w14:textId="0F5AEB6D" w:rsidR="004113A3" w:rsidRDefault="004113A3" w:rsidP="00FF5818">
      <w:pPr>
        <w:pStyle w:val="ListBullet"/>
        <w:numPr>
          <w:ilvl w:val="0"/>
          <w:numId w:val="0"/>
        </w:numPr>
      </w:pPr>
    </w:p>
    <w:p w14:paraId="65B13D13" w14:textId="6E869AE2" w:rsidR="008F30F3" w:rsidRDefault="00984A89" w:rsidP="00762757">
      <w:pPr>
        <w:pStyle w:val="Heading2"/>
      </w:pPr>
      <w:r>
        <w:t>A</w:t>
      </w:r>
      <w:r w:rsidR="00FD140B" w:rsidRPr="00FD140B">
        <w:t>ssessment</w:t>
      </w:r>
      <w:r w:rsidR="00FD140B">
        <w:t xml:space="preserve"> </w:t>
      </w:r>
      <w:r w:rsidR="00762757">
        <w:t xml:space="preserve">of </w:t>
      </w:r>
      <w:r w:rsidR="00FD140B">
        <w:t xml:space="preserve">Project timeline </w:t>
      </w:r>
    </w:p>
    <w:tbl>
      <w:tblPr>
        <w:tblW w:w="9339" w:type="dxa"/>
        <w:tblLook w:val="04A0" w:firstRow="1" w:lastRow="0" w:firstColumn="1" w:lastColumn="0" w:noHBand="0" w:noVBand="1"/>
      </w:tblPr>
      <w:tblGrid>
        <w:gridCol w:w="1995"/>
        <w:gridCol w:w="2992"/>
        <w:gridCol w:w="4352"/>
      </w:tblGrid>
      <w:tr w:rsidR="00FD140B" w:rsidRPr="00E25EF0" w14:paraId="3980E2D4" w14:textId="77777777" w:rsidTr="00FD140B">
        <w:trPr>
          <w:trHeight w:val="369"/>
        </w:trPr>
        <w:tc>
          <w:tcPr>
            <w:tcW w:w="1995" w:type="dxa"/>
            <w:tcBorders>
              <w:top w:val="nil"/>
              <w:left w:val="nil"/>
              <w:bottom w:val="single" w:sz="8" w:space="0" w:color="auto"/>
              <w:right w:val="nil"/>
            </w:tcBorders>
            <w:shd w:val="clear" w:color="auto" w:fill="auto"/>
            <w:noWrap/>
            <w:hideMark/>
          </w:tcPr>
          <w:p w14:paraId="7E0573A4" w14:textId="77777777" w:rsidR="00FD140B" w:rsidRPr="00E25EF0" w:rsidRDefault="00FD140B" w:rsidP="0048142F">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DATE</w:t>
            </w:r>
          </w:p>
        </w:tc>
        <w:tc>
          <w:tcPr>
            <w:tcW w:w="2992" w:type="dxa"/>
            <w:tcBorders>
              <w:top w:val="nil"/>
              <w:left w:val="nil"/>
              <w:bottom w:val="single" w:sz="8" w:space="0" w:color="auto"/>
              <w:right w:val="nil"/>
            </w:tcBorders>
            <w:shd w:val="clear" w:color="auto" w:fill="auto"/>
            <w:noWrap/>
            <w:hideMark/>
          </w:tcPr>
          <w:p w14:paraId="32324581" w14:textId="77777777" w:rsidR="00FD140B" w:rsidRPr="00E25EF0" w:rsidRDefault="00FD140B" w:rsidP="0048142F">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ITEM</w:t>
            </w:r>
          </w:p>
        </w:tc>
        <w:tc>
          <w:tcPr>
            <w:tcW w:w="4352" w:type="dxa"/>
            <w:tcBorders>
              <w:top w:val="nil"/>
              <w:left w:val="nil"/>
              <w:bottom w:val="single" w:sz="8" w:space="0" w:color="auto"/>
              <w:right w:val="nil"/>
            </w:tcBorders>
            <w:shd w:val="clear" w:color="auto" w:fill="auto"/>
            <w:noWrap/>
            <w:hideMark/>
          </w:tcPr>
          <w:p w14:paraId="4DA12122" w14:textId="77777777" w:rsidR="00FD140B" w:rsidRPr="00E25EF0" w:rsidRDefault="00FD140B" w:rsidP="0048142F">
            <w:pPr>
              <w:rPr>
                <w:rFonts w:ascii="Arial" w:eastAsia="Times New Roman" w:hAnsi="Arial" w:cs="Arial"/>
                <w:b/>
                <w:bCs/>
                <w:color w:val="262626"/>
                <w:sz w:val="20"/>
                <w:szCs w:val="20"/>
              </w:rPr>
            </w:pPr>
            <w:r w:rsidRPr="30A4794C">
              <w:rPr>
                <w:rFonts w:ascii="Arial,Times New Roman" w:eastAsia="Arial,Times New Roman" w:hAnsi="Arial,Times New Roman" w:cs="Arial,Times New Roman"/>
                <w:b/>
                <w:bCs/>
                <w:color w:val="262626" w:themeColor="text1" w:themeTint="D9"/>
                <w:sz w:val="20"/>
                <w:szCs w:val="20"/>
              </w:rPr>
              <w:t>Responsibility</w:t>
            </w:r>
          </w:p>
        </w:tc>
      </w:tr>
      <w:tr w:rsidR="00FD140B" w:rsidRPr="00E25EF0" w14:paraId="43C97CD1"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08AB1D0"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[Feb-02-2016]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3D44764"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Set Up Sub Directories in </w:t>
            </w:r>
            <w:proofErr w:type="spellStart"/>
            <w:r w:rsidRPr="002E70A4">
              <w:rPr>
                <w:rFonts w:ascii="Arial" w:eastAsia="Times New Roman" w:hAnsi="Arial" w:cs="Arial"/>
                <w:color w:val="1C639E"/>
                <w:sz w:val="20"/>
                <w:szCs w:val="20"/>
              </w:rPr>
              <w:t>Git</w:t>
            </w:r>
            <w:proofErr w:type="spellEnd"/>
            <w:r w:rsidRPr="002E70A4">
              <w:rPr>
                <w:rFonts w:ascii="Arial" w:eastAsia="Times New Roman" w:hAnsi="Arial" w:cs="Arial"/>
                <w:color w:val="1C639E"/>
                <w:sz w:val="20"/>
                <w:szCs w:val="20"/>
              </w:rPr>
              <w:t xml:space="preserve">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1C37E1B"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038C6A09"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3C641CF"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7D7718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Web Template of UI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2BEF68"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21CB7FCE"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CCC9B7C"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075B114"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Research Unlimited Scrolling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E16F541"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5ADA91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6F2B65D"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[Feb-14-2016]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84ACDEC"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Research Image Upload</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8CAC327"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3B490943"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23C2C0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808080" w:themeColor="text1" w:themeTint="7F"/>
                <w:sz w:val="20"/>
                <w:szCs w:val="20"/>
              </w:rPr>
              <w:t>[Feb-15-2016]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972A2A6"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Sign In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DD68F6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r>
              <w:rPr>
                <w:rFonts w:ascii="Arial,Times New Roman" w:eastAsia="Arial,Times New Roman" w:hAnsi="Arial,Times New Roman" w:cs="Arial,Times New Roman"/>
                <w:color w:val="C76331" w:themeColor="background2" w:themeShade="7F"/>
                <w:sz w:val="20"/>
                <w:szCs w:val="20"/>
              </w:rPr>
              <w:t>Son</w:t>
            </w:r>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6CCB006"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BF51FCF"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[Feb-16-2016]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5D24B8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Event List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A923BB"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38093C6"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589B005"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[Feb-20-2016]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E32817C" w14:textId="2E015C5E" w:rsidR="00FD140B" w:rsidRPr="002E70A4" w:rsidRDefault="00FD140B" w:rsidP="0048142F">
            <w:pPr>
              <w:rPr>
                <w:rFonts w:ascii="Arial" w:eastAsia="Times New Roman" w:hAnsi="Arial" w:cs="Arial"/>
                <w:color w:val="1C639E"/>
                <w:sz w:val="20"/>
                <w:szCs w:val="20"/>
              </w:rPr>
            </w:pPr>
            <w:r>
              <w:rPr>
                <w:rFonts w:ascii="Arial" w:eastAsia="Arial,Times New Roman" w:hAnsi="Arial" w:cs="Arial"/>
                <w:color w:val="1C639E"/>
                <w:sz w:val="20"/>
                <w:szCs w:val="20"/>
              </w:rPr>
              <w:t>Usability</w:t>
            </w:r>
            <w:r w:rsidRPr="002E70A4">
              <w:rPr>
                <w:rFonts w:ascii="Arial" w:eastAsia="Arial,Times New Roman" w:hAnsi="Arial" w:cs="Arial"/>
                <w:color w:val="1C639E"/>
                <w:sz w:val="20"/>
                <w:szCs w:val="20"/>
              </w:rPr>
              <w:t xml:space="preserve"> Testing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29E71C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14FA506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6B1E5BA"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[Mar-11-2016]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1C6DF65"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Implement Event Detail</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57502D4"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1E57E5CC"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1EAC9D8"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74E422F"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User Profile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04DA8F7"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0296FF1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D178353"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lastRenderedPageBreak/>
              <w:t>[Mar-14-2016]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A15D42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Timer Function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279B810"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7DF1564D"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5C45DC1"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[Mar-15-2016]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94DBDDD" w14:textId="77777777" w:rsidR="00FD140B" w:rsidRPr="002E70A4" w:rsidRDefault="00FD140B" w:rsidP="0048142F">
            <w:pPr>
              <w:rPr>
                <w:rFonts w:ascii="Arial" w:eastAsia="Times New Roman" w:hAnsi="Arial" w:cs="Arial"/>
                <w:color w:val="1C639E"/>
                <w:sz w:val="20"/>
                <w:szCs w:val="20"/>
              </w:rPr>
            </w:pPr>
            <w:r w:rsidRPr="002E70A4">
              <w:rPr>
                <w:rFonts w:ascii="Arial" w:eastAsia="Arial,Times New Roman" w:hAnsi="Arial" w:cs="Arial"/>
                <w:color w:val="1C639E"/>
                <w:sz w:val="20"/>
                <w:szCs w:val="20"/>
              </w:rPr>
              <w:t>Google Map API Location of Event</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6797E5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06F6C4F0"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E88C1BC"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F7D0337"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Test Cross Platform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9F13E7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703F24DD"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3EDCCE8"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[Mar-21-2016]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4DAB015" w14:textId="77777777" w:rsidR="00FD140B" w:rsidRPr="002E70A4" w:rsidRDefault="00FD140B" w:rsidP="0048142F">
            <w:pPr>
              <w:rPr>
                <w:rFonts w:ascii="Arial" w:eastAsia="Times New Roman" w:hAnsi="Arial" w:cs="Arial"/>
                <w:color w:val="1C639E"/>
                <w:sz w:val="20"/>
                <w:szCs w:val="20"/>
              </w:rPr>
            </w:pPr>
            <w:r w:rsidRPr="002E70A4">
              <w:rPr>
                <w:rFonts w:ascii="Arial" w:eastAsia="Arial,Times New Roman" w:hAnsi="Arial" w:cs="Arial"/>
                <w:color w:val="1C639E"/>
                <w:sz w:val="20"/>
                <w:szCs w:val="20"/>
              </w:rPr>
              <w:t>Beta Testing</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4A1DA44"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14:paraId="37993388"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1761B09" w14:textId="77777777" w:rsidR="00FD140B" w:rsidRDefault="00FD140B" w:rsidP="0048142F">
            <w:r w:rsidRPr="30A4794C">
              <w:rPr>
                <w:rFonts w:ascii="Arial,Times New Roman" w:eastAsia="Arial,Times New Roman" w:hAnsi="Arial,Times New Roman" w:cs="Arial,Times New Roman"/>
                <w:color w:val="808080" w:themeColor="text1" w:themeTint="7F"/>
                <w:sz w:val="20"/>
                <w:szCs w:val="20"/>
              </w:rPr>
              <w:t>[Apr-10-2016]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AF7FFB5" w14:textId="77777777" w:rsidR="00FD140B" w:rsidRPr="002E70A4" w:rsidRDefault="00FD140B" w:rsidP="0048142F">
            <w:pPr>
              <w:rPr>
                <w:rFonts w:ascii="Arial" w:hAnsi="Arial" w:cs="Arial"/>
              </w:rPr>
            </w:pPr>
            <w:r w:rsidRPr="002E70A4">
              <w:rPr>
                <w:rFonts w:ascii="Arial" w:eastAsia="Arial,Times New Roman" w:hAnsi="Arial" w:cs="Arial"/>
                <w:color w:val="1C639E"/>
                <w:sz w:val="20"/>
                <w:szCs w:val="20"/>
              </w:rPr>
              <w:t xml:space="preserve">       </w:t>
            </w:r>
          </w:p>
          <w:p w14:paraId="4719C1FB" w14:textId="77777777" w:rsidR="00FD140B" w:rsidRPr="002E70A4" w:rsidRDefault="00FD140B" w:rsidP="0048142F">
            <w:pPr>
              <w:rPr>
                <w:rFonts w:ascii="Arial" w:hAnsi="Arial" w:cs="Arial"/>
              </w:rPr>
            </w:pPr>
            <w:r w:rsidRPr="002E70A4">
              <w:rPr>
                <w:rFonts w:ascii="Arial" w:eastAsia="Arial,Times New Roman" w:hAnsi="Arial" w:cs="Arial"/>
                <w:color w:val="1C639E"/>
                <w:sz w:val="20"/>
                <w:szCs w:val="20"/>
              </w:rPr>
              <w:t>Completion</w:t>
            </w:r>
          </w:p>
          <w:p w14:paraId="4233A482" w14:textId="77777777" w:rsidR="00FD140B" w:rsidRPr="002E70A4" w:rsidRDefault="00FD140B" w:rsidP="0048142F">
            <w:pPr>
              <w:rPr>
                <w:rFonts w:ascii="Arial" w:hAnsi="Arial" w:cs="Arial"/>
              </w:rPr>
            </w:pP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523ADF66" w14:textId="77777777" w:rsidR="00FD140B" w:rsidRDefault="00FD140B" w:rsidP="0048142F">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bl>
    <w:p w14:paraId="11CA0A3B" w14:textId="77777777" w:rsidR="00FD140B" w:rsidRDefault="00FD140B" w:rsidP="00FD140B"/>
    <w:p w14:paraId="354B67B9" w14:textId="70659E01" w:rsidR="00FD140B" w:rsidRDefault="00FD140B" w:rsidP="00FD140B">
      <w:r>
        <w:t>As of March 7</w:t>
      </w:r>
      <w:r w:rsidRPr="00FD140B">
        <w:rPr>
          <w:vertAlign w:val="superscript"/>
        </w:rPr>
        <w:t>th</w:t>
      </w:r>
      <w:r>
        <w:t xml:space="preserve"> 2016, the team has completed a majority of the tasks scheduled to be completed by this date. The following originally proposed tasks have been completed:</w:t>
      </w:r>
      <w:r>
        <w:br/>
      </w:r>
    </w:p>
    <w:p w14:paraId="63ED2642" w14:textId="77777777" w:rsidR="00FD140B" w:rsidRDefault="00FD140B" w:rsidP="00566759">
      <w:pPr>
        <w:pStyle w:val="ListParagraph"/>
        <w:numPr>
          <w:ilvl w:val="0"/>
          <w:numId w:val="15"/>
        </w:numPr>
      </w:pPr>
      <w:r>
        <w:t xml:space="preserve">Set Up Sub Directories in </w:t>
      </w:r>
      <w:proofErr w:type="spellStart"/>
      <w:r>
        <w:t>Git</w:t>
      </w:r>
      <w:proofErr w:type="spellEnd"/>
      <w:r>
        <w:t xml:space="preserve"> </w:t>
      </w:r>
    </w:p>
    <w:p w14:paraId="1BE1AD50" w14:textId="77777777" w:rsidR="00FD140B" w:rsidRDefault="00FD140B" w:rsidP="00566759">
      <w:pPr>
        <w:pStyle w:val="ListParagraph"/>
        <w:numPr>
          <w:ilvl w:val="0"/>
          <w:numId w:val="15"/>
        </w:numPr>
      </w:pPr>
      <w:r>
        <w:t xml:space="preserve">Web Template of UI </w:t>
      </w:r>
    </w:p>
    <w:p w14:paraId="31068619" w14:textId="6C8CBD03" w:rsidR="00FD140B" w:rsidRDefault="00FD140B" w:rsidP="00566759">
      <w:pPr>
        <w:pStyle w:val="ListParagraph"/>
        <w:numPr>
          <w:ilvl w:val="0"/>
          <w:numId w:val="15"/>
        </w:numPr>
      </w:pPr>
      <w:r>
        <w:t xml:space="preserve">Research Unlimited Scrolling </w:t>
      </w:r>
    </w:p>
    <w:p w14:paraId="30309945" w14:textId="77777777" w:rsidR="00FD140B" w:rsidRDefault="00FD140B" w:rsidP="00566759">
      <w:pPr>
        <w:pStyle w:val="ListParagraph"/>
        <w:numPr>
          <w:ilvl w:val="0"/>
          <w:numId w:val="15"/>
        </w:numPr>
      </w:pPr>
      <w:r>
        <w:t xml:space="preserve">Implement Event List </w:t>
      </w:r>
    </w:p>
    <w:p w14:paraId="5374B4AC" w14:textId="77777777" w:rsidR="00FD140B" w:rsidRDefault="00FD140B" w:rsidP="00566759">
      <w:pPr>
        <w:pStyle w:val="ListParagraph"/>
        <w:numPr>
          <w:ilvl w:val="0"/>
          <w:numId w:val="15"/>
        </w:numPr>
      </w:pPr>
      <w:r>
        <w:t xml:space="preserve">Usability Testing </w:t>
      </w:r>
    </w:p>
    <w:p w14:paraId="3F4404B3" w14:textId="77777777" w:rsidR="00FD140B" w:rsidRDefault="00FD140B" w:rsidP="00566759">
      <w:pPr>
        <w:pStyle w:val="ListParagraph"/>
        <w:numPr>
          <w:ilvl w:val="0"/>
          <w:numId w:val="15"/>
        </w:numPr>
      </w:pPr>
      <w:r>
        <w:t>Implement Event Detail</w:t>
      </w:r>
    </w:p>
    <w:p w14:paraId="11622628" w14:textId="3E22622A" w:rsidR="00FD140B" w:rsidRDefault="00984A89" w:rsidP="00566759">
      <w:pPr>
        <w:pStyle w:val="ListParagraph"/>
        <w:numPr>
          <w:ilvl w:val="0"/>
          <w:numId w:val="15"/>
        </w:numPr>
      </w:pPr>
      <w:r>
        <w:t xml:space="preserve">Implement </w:t>
      </w:r>
      <w:r w:rsidR="00FD140B" w:rsidRPr="00FD140B">
        <w:t>Timer Function</w:t>
      </w:r>
    </w:p>
    <w:p w14:paraId="481CC0E5" w14:textId="77777777" w:rsidR="00984A89" w:rsidRDefault="00984A89" w:rsidP="00566759"/>
    <w:p w14:paraId="1220F0A7" w14:textId="0F0BF436" w:rsidR="00984A89" w:rsidRDefault="00984A89" w:rsidP="00566759">
      <w:r>
        <w:t xml:space="preserve">The two tasks, implement Event Detail and Implement Timer Function were completed ahead of schedule. These features were meant to be implemented for beta release however we were </w:t>
      </w:r>
      <w:r>
        <w:lastRenderedPageBreak/>
        <w:t xml:space="preserve">able to complete them much earlier. Unfortunately, the Sign-In View feature was unable to be delivered satisfactorily by the intended due date. In the grand scheme however we are ahead of schedule and we are on track to meet our beta release goals. </w:t>
      </w:r>
    </w:p>
    <w:p w14:paraId="5B80E27C" w14:textId="69476B7D" w:rsidR="008F30F3" w:rsidRDefault="00FF5818" w:rsidP="00FF5818">
      <w:pPr>
        <w:pStyle w:val="Heading2"/>
      </w:pPr>
      <w:r>
        <w:t xml:space="preserve">Project Issues </w:t>
      </w:r>
    </w:p>
    <w:p w14:paraId="3957B41F" w14:textId="7489EA21" w:rsidR="005E1F82" w:rsidRDefault="00984A89" w:rsidP="005E1F82">
      <w:pPr>
        <w:ind w:firstLine="360"/>
      </w:pPr>
      <w:r>
        <w:t>To date we have encountered several problems and have had to adjust accordingly. The fir</w:t>
      </w:r>
      <w:r w:rsidR="005E1F82">
        <w:t>st issue we encountered was the disruption of our Ionic views through the use of our directive styled components. Angular 1.X best practices calls for the use of Angular directives to create components which are the combination of html templates and view controllers. Following this style caused Ionic Views t</w:t>
      </w:r>
      <w:r w:rsidR="0070169E">
        <w:t xml:space="preserve">o improperly render </w:t>
      </w:r>
      <w:r w:rsidR="005E1F82">
        <w:t xml:space="preserve">and broke some navigation features. We opted to go back to the old style which consists of defining an html view and controller separately and linking them together in the route configuration. </w:t>
      </w:r>
    </w:p>
    <w:p w14:paraId="3D5D1526" w14:textId="2D4F3ABD" w:rsidR="005E1F82" w:rsidRDefault="005E1F82" w:rsidP="005E1F82">
      <w:pPr>
        <w:ind w:firstLine="360"/>
      </w:pPr>
      <w:r>
        <w:t xml:space="preserve">Another issue that one of us discovered is the lack of a string address to latitude/longitude coordinate conversion function in the google maps angular API. After doing additional research we found resources for the Google Geo Decoder API which we plan on using to convert string addresses into appropriate </w:t>
      </w:r>
      <w:r w:rsidR="009572FC">
        <w:t xml:space="preserve">coordinates to display as markers on the map. </w:t>
      </w:r>
    </w:p>
    <w:p w14:paraId="01E0EF76" w14:textId="393CE492" w:rsidR="009572FC" w:rsidRDefault="009572FC" w:rsidP="005E1F82">
      <w:pPr>
        <w:ind w:firstLine="360"/>
      </w:pPr>
      <w:r>
        <w:t xml:space="preserve">As the amount of views and features increased we realized that a tabbed layout would not be sufficient for a good user experience. We decided to convert our application from a tabbed layout to a side menu layout with the hamburger icon. We believe this will allow us to insert easy and intuitive navigation for the user to access our application’s features. </w:t>
      </w:r>
    </w:p>
    <w:p w14:paraId="701978FF" w14:textId="67E1C03F" w:rsidR="009572FC" w:rsidRDefault="009572FC" w:rsidP="005E1F82">
      <w:pPr>
        <w:ind w:firstLine="360"/>
      </w:pPr>
      <w:r>
        <w:t xml:space="preserve">Form validation for our Event Add view has turned out to be more difficult to implement well then originally expected. Our Event Add view is found inside a modal with it’s own controller logic. We are currently struggling to figure out a way to reset the form after data has been successfully submitted upon the closing or opening of the modal. </w:t>
      </w:r>
    </w:p>
    <w:p w14:paraId="5A99301D" w14:textId="79FB4F1C" w:rsidR="009572FC" w:rsidRDefault="009572FC" w:rsidP="005E1F82">
      <w:pPr>
        <w:ind w:firstLine="360"/>
      </w:pPr>
      <w:r>
        <w:t xml:space="preserve">On mobile platforms such as IOS, screen size has become an issue. Since the width of the screen is smaller than the desktop browser much of the Event Title text is truncated. We </w:t>
      </w:r>
      <w:r w:rsidR="0070169E">
        <w:t xml:space="preserve">need to </w:t>
      </w:r>
      <w:r w:rsidR="0070169E">
        <w:lastRenderedPageBreak/>
        <w:t xml:space="preserve">use CSS to allow for text overflow to a new line so users will be able to see more of the event title. </w:t>
      </w:r>
    </w:p>
    <w:p w14:paraId="08ED11D9" w14:textId="3ECDC6F6" w:rsidR="00FF5818" w:rsidRDefault="0070169E" w:rsidP="00853C98">
      <w:pPr>
        <w:ind w:firstLine="360"/>
      </w:pPr>
      <w:r>
        <w:t xml:space="preserve">One final issue is code development patterns. Much of our work is done independently of other group members. A feature was unable to be delivered on time due to the teammate misunderstanding the project goal and thus time and resources was wasted. Moving forward we will work collaboratively and more closely together to ensure the success of each teammate’s contributions. </w:t>
      </w:r>
    </w:p>
    <w:p w14:paraId="612B67D5" w14:textId="71CD82B8" w:rsidR="009E2EA0" w:rsidRDefault="009E2EA0" w:rsidP="009E2EA0">
      <w:pPr>
        <w:pStyle w:val="Heading2"/>
      </w:pPr>
      <w:r>
        <w:t>Evaluation of implemented features</w:t>
      </w:r>
    </w:p>
    <w:p w14:paraId="6C436D85" w14:textId="77777777" w:rsidR="009E2EA0" w:rsidRPr="009E2EA0" w:rsidRDefault="009E2EA0" w:rsidP="009E2EA0"/>
    <w:p w14:paraId="3DBF9537" w14:textId="40E4C0EF" w:rsidR="008F30F3" w:rsidRDefault="00411F21" w:rsidP="00AC3C1C">
      <w:pPr>
        <w:pStyle w:val="Heading3"/>
      </w:pPr>
      <w:r>
        <w:t>Event Feed</w:t>
      </w:r>
    </w:p>
    <w:p w14:paraId="22CA5FF3" w14:textId="5FBFDC78" w:rsidR="00411F21" w:rsidRDefault="00411F21" w:rsidP="00411F21">
      <w:pPr>
        <w:ind w:firstLine="720"/>
      </w:pPr>
      <w:r>
        <w:t xml:space="preserve">The Event Feed feature performs as expected. New events appear on the feed upon creation. Clicking on the event brings the user to the appropriate Event Detail view. Pressing the compose icon on the upper right corner causes the Event Add modal to appear. Lastly pressing the hamburger icon opens the side menu.  </w:t>
      </w:r>
    </w:p>
    <w:p w14:paraId="3F6D50C1" w14:textId="54BCBECC" w:rsidR="00411F21" w:rsidRDefault="00411F21" w:rsidP="00411F21">
      <w:pPr>
        <w:pStyle w:val="Heading4"/>
      </w:pPr>
      <w:r>
        <w:t xml:space="preserve">Improvements </w:t>
      </w:r>
    </w:p>
    <w:p w14:paraId="67F074B8" w14:textId="2DC6957A" w:rsidR="00411F21" w:rsidRDefault="00411F21" w:rsidP="00411F21">
      <w:r>
        <w:tab/>
        <w:t xml:space="preserve">The Event Feed should render a different icon for each event depending on the event type. This feature still needs to be completed. In </w:t>
      </w:r>
      <w:r w:rsidR="00DD4F9A">
        <w:t>addition,</w:t>
      </w:r>
      <w:r>
        <w:t xml:space="preserve"> CSS should be applied to allow overflow of text to a new line to prevent over truncation of text. </w:t>
      </w:r>
    </w:p>
    <w:p w14:paraId="006674D6" w14:textId="37D9D188" w:rsidR="00411F21" w:rsidRDefault="00411F21" w:rsidP="00411F21">
      <w:pPr>
        <w:pStyle w:val="Heading3"/>
      </w:pPr>
      <w:r>
        <w:t>Event Detail</w:t>
      </w:r>
    </w:p>
    <w:p w14:paraId="79CC28A2" w14:textId="025EF97E" w:rsidR="008F30F3" w:rsidRDefault="00411F21" w:rsidP="00DD4F9A">
      <w:r>
        <w:tab/>
      </w:r>
      <w:r w:rsidR="00DD4F9A">
        <w:t>The Event Detail currently displays the required information. It displays the event title an</w:t>
      </w:r>
      <w:r w:rsidR="00A802DA">
        <w:t>d</w:t>
      </w:r>
      <w:r w:rsidR="00DD4F9A">
        <w:t xml:space="preserve"> description. It also displays the event owner, event expire time, countdown timer, and the number of spots remaining for users to join. It also currently displays a radio button to attend the event. </w:t>
      </w:r>
    </w:p>
    <w:p w14:paraId="17FC6E2C" w14:textId="44688592" w:rsidR="00DD4F9A" w:rsidRDefault="00DD4F9A" w:rsidP="00DD4F9A">
      <w:pPr>
        <w:pStyle w:val="Heading4"/>
      </w:pPr>
      <w:r>
        <w:lastRenderedPageBreak/>
        <w:t xml:space="preserve">Improvements </w:t>
      </w:r>
    </w:p>
    <w:p w14:paraId="499A6D86" w14:textId="69028BAD" w:rsidR="00DD4F9A" w:rsidRDefault="00DD4F9A" w:rsidP="00DD4F9A">
      <w:r>
        <w:tab/>
        <w:t xml:space="preserve">The Event Detail view needs to be styled better. Headers need to be added to each data item so users can easily identify what each represents. The radio button can be changed to a regular button that is more visually appealing. Lastly Google Maps is not yet implemented and thus an empty object is currently being displayed at the bottom of the page. </w:t>
      </w:r>
    </w:p>
    <w:p w14:paraId="10961724" w14:textId="4660A9A6" w:rsidR="00A802DA" w:rsidRDefault="00A802DA" w:rsidP="00A802DA">
      <w:pPr>
        <w:pStyle w:val="Heading3"/>
      </w:pPr>
      <w:r>
        <w:t xml:space="preserve">Event Add </w:t>
      </w:r>
    </w:p>
    <w:p w14:paraId="79F4FB7B" w14:textId="101E6905" w:rsidR="00A802DA" w:rsidRDefault="00A802DA" w:rsidP="00A802DA">
      <w:r>
        <w:tab/>
      </w:r>
      <w:r w:rsidR="008C5C23">
        <w:t xml:space="preserve">The Event Add modal view has input fields for the event’s title, description, type, capacity, and countdown timer duration. There is also a submit button that inserts a new record into the database and closes the modal. </w:t>
      </w:r>
    </w:p>
    <w:p w14:paraId="3208A13D" w14:textId="3603701F" w:rsidR="008C5C23" w:rsidRDefault="008C5C23" w:rsidP="008C5C23">
      <w:pPr>
        <w:pStyle w:val="Heading4"/>
      </w:pPr>
      <w:r>
        <w:t xml:space="preserve">Improvements </w:t>
      </w:r>
    </w:p>
    <w:p w14:paraId="0E88ED47" w14:textId="003890F1" w:rsidR="008C5C23" w:rsidRPr="008C5C23" w:rsidRDefault="008C5C23" w:rsidP="008C5C23">
      <w:r>
        <w:tab/>
        <w:t>The Event Add controller currently doesn’t insert the event type into the record. This needs to be corrected once the final event types are determined. Angular validation needs to be set to appear only on submit and dirty forms. The form needs to reset to pristine after the event is submitted.</w:t>
      </w:r>
      <w:r w:rsidR="00A4383B">
        <w:t xml:space="preserve"> Better styling of error messages needs to be done. </w:t>
      </w:r>
    </w:p>
    <w:p w14:paraId="283FBDE6" w14:textId="77777777" w:rsidR="008F30F3" w:rsidRDefault="008F30F3" w:rsidP="008F30F3">
      <w:pPr>
        <w:pStyle w:val="ListBullet"/>
        <w:numPr>
          <w:ilvl w:val="0"/>
          <w:numId w:val="0"/>
        </w:numPr>
        <w:ind w:left="936" w:hanging="360"/>
      </w:pPr>
    </w:p>
    <w:p w14:paraId="14DE33E6" w14:textId="352ECFB4" w:rsidR="00B61234" w:rsidRDefault="00B61234" w:rsidP="00B61234">
      <w:pPr>
        <w:pStyle w:val="Heading3"/>
      </w:pPr>
      <w:r>
        <w:t xml:space="preserve">Countdown Timer </w:t>
      </w:r>
    </w:p>
    <w:p w14:paraId="108ABAD9" w14:textId="478083B3" w:rsidR="00B61234" w:rsidRDefault="00B61234" w:rsidP="00B61234">
      <w:r>
        <w:tab/>
        <w:t>The countdown component is used in both the Event Feed and Event Detail views. It reactively decrements the amount of seconds until the countdown reaches zero every second. A date filter is applied to convert it into H:</w:t>
      </w:r>
      <w:proofErr w:type="gramStart"/>
      <w:r>
        <w:t>M:S</w:t>
      </w:r>
      <w:proofErr w:type="gramEnd"/>
      <w:r>
        <w:t xml:space="preserve"> format. This feature does not need any improvements. </w:t>
      </w:r>
    </w:p>
    <w:p w14:paraId="6EFBA89D" w14:textId="75D9A7F2" w:rsidR="000E6C6A" w:rsidRDefault="000E6C6A" w:rsidP="000E6C6A">
      <w:pPr>
        <w:pStyle w:val="Heading2"/>
      </w:pPr>
      <w:r>
        <w:t xml:space="preserve">Feature feasability testing </w:t>
      </w:r>
    </w:p>
    <w:p w14:paraId="29D89BB1" w14:textId="5424656D" w:rsidR="000E6C6A" w:rsidRDefault="000E6C6A" w:rsidP="000E6C6A">
      <w:r>
        <w:t>The following features have y</w:t>
      </w:r>
      <w:r w:rsidR="00564FA8">
        <w:t>et to be tested for feasibility:</w:t>
      </w:r>
    </w:p>
    <w:p w14:paraId="233FD773" w14:textId="51E8A819" w:rsidR="000E6C6A" w:rsidRDefault="000E6C6A" w:rsidP="000E6C6A">
      <w:pPr>
        <w:pStyle w:val="ListParagraph"/>
        <w:numPr>
          <w:ilvl w:val="0"/>
          <w:numId w:val="16"/>
        </w:numPr>
      </w:pPr>
      <w:r>
        <w:t xml:space="preserve">Infinite Scrolling on Event Feed </w:t>
      </w:r>
    </w:p>
    <w:p w14:paraId="09D1D518" w14:textId="59BE677F" w:rsidR="000E6C6A" w:rsidRDefault="000E6C6A" w:rsidP="000E6C6A">
      <w:pPr>
        <w:pStyle w:val="ListParagraph"/>
        <w:numPr>
          <w:ilvl w:val="0"/>
          <w:numId w:val="16"/>
        </w:numPr>
      </w:pPr>
      <w:bookmarkStart w:id="12" w:name="_GoBack"/>
      <w:r>
        <w:lastRenderedPageBreak/>
        <w:t xml:space="preserve">User View &amp; Edit Profile View </w:t>
      </w:r>
      <w:bookmarkEnd w:id="12"/>
    </w:p>
    <w:p w14:paraId="3FC73EBB" w14:textId="39219828" w:rsidR="000E6C6A" w:rsidRDefault="000E6C6A" w:rsidP="000E6C6A">
      <w:pPr>
        <w:pStyle w:val="ListParagraph"/>
        <w:numPr>
          <w:ilvl w:val="0"/>
          <w:numId w:val="16"/>
        </w:numPr>
      </w:pPr>
      <w:r>
        <w:t xml:space="preserve">Add Friend Feature </w:t>
      </w:r>
    </w:p>
    <w:p w14:paraId="1353F6EB" w14:textId="5D96496C" w:rsidR="00564FA8" w:rsidRDefault="0012548D" w:rsidP="0012548D">
      <w:pPr>
        <w:pStyle w:val="Heading2"/>
      </w:pPr>
      <w:r>
        <w:t>Conclusion</w:t>
      </w:r>
    </w:p>
    <w:p w14:paraId="1052D295" w14:textId="6D297FDF" w:rsidR="0012548D" w:rsidRDefault="0012548D" w:rsidP="0012548D">
      <w:r>
        <w:t xml:space="preserve">Many of the features we originally we had not planned on implementing have been added as target project features. The following features have been moved to beta release: </w:t>
      </w:r>
    </w:p>
    <w:p w14:paraId="51B5ADEA" w14:textId="77777777" w:rsidR="0012548D" w:rsidRPr="00A17D17" w:rsidRDefault="0012548D" w:rsidP="0012548D">
      <w:pPr>
        <w:numPr>
          <w:ilvl w:val="0"/>
          <w:numId w:val="17"/>
        </w:numPr>
        <w:spacing w:before="0" w:after="0" w:line="240" w:lineRule="auto"/>
      </w:pPr>
      <w:r w:rsidRPr="00A17D17">
        <w:t xml:space="preserve">Ability to leave event </w:t>
      </w:r>
    </w:p>
    <w:p w14:paraId="41DDCC2A" w14:textId="77777777" w:rsidR="0012548D" w:rsidRPr="00A17D17" w:rsidRDefault="0012548D" w:rsidP="0012548D">
      <w:pPr>
        <w:numPr>
          <w:ilvl w:val="0"/>
          <w:numId w:val="17"/>
        </w:numPr>
        <w:spacing w:before="0" w:after="0" w:line="240" w:lineRule="auto"/>
      </w:pPr>
      <w:r w:rsidRPr="00A17D17">
        <w:t xml:space="preserve">Symbols </w:t>
      </w:r>
    </w:p>
    <w:p w14:paraId="74EE3F25" w14:textId="77777777" w:rsidR="0012548D" w:rsidRPr="00A17D17" w:rsidRDefault="0012548D" w:rsidP="0012548D">
      <w:pPr>
        <w:numPr>
          <w:ilvl w:val="0"/>
          <w:numId w:val="17"/>
        </w:numPr>
        <w:spacing w:before="0" w:after="0" w:line="240" w:lineRule="auto"/>
      </w:pPr>
      <w:r w:rsidRPr="00A17D17">
        <w:t xml:space="preserve">Event Sorting </w:t>
      </w:r>
    </w:p>
    <w:p w14:paraId="72F9711D" w14:textId="77777777" w:rsidR="0012548D" w:rsidRDefault="0012548D" w:rsidP="0012548D">
      <w:pPr>
        <w:numPr>
          <w:ilvl w:val="0"/>
          <w:numId w:val="17"/>
        </w:numPr>
        <w:spacing w:before="0" w:after="0" w:line="240" w:lineRule="auto"/>
      </w:pPr>
      <w:r>
        <w:t xml:space="preserve">Event Feed </w:t>
      </w:r>
      <w:r w:rsidRPr="00A17D17">
        <w:t xml:space="preserve">Search Bar </w:t>
      </w:r>
    </w:p>
    <w:p w14:paraId="66755D58" w14:textId="77777777" w:rsidR="0012548D" w:rsidRPr="00A17D17" w:rsidRDefault="0012548D" w:rsidP="0012548D">
      <w:pPr>
        <w:numPr>
          <w:ilvl w:val="0"/>
          <w:numId w:val="17"/>
        </w:numPr>
        <w:spacing w:before="0" w:after="0" w:line="240" w:lineRule="auto"/>
      </w:pPr>
      <w:r>
        <w:t xml:space="preserve">Friend List View </w:t>
      </w:r>
    </w:p>
    <w:p w14:paraId="54656A8E" w14:textId="46A9692B" w:rsidR="0012548D" w:rsidRDefault="0012548D" w:rsidP="0012548D">
      <w:r>
        <w:t xml:space="preserve">These features have been researched for feasibility. With the knowledge gained from working on this project we believe we will be able to deliver these additional features in accordance with our original acceptability criteria by the scheduled due date. </w:t>
      </w:r>
    </w:p>
    <w:p w14:paraId="53F30A09" w14:textId="5A14586D" w:rsidR="0090666E" w:rsidRDefault="0090666E" w:rsidP="0090666E">
      <w:pPr>
        <w:pStyle w:val="Heading3"/>
      </w:pPr>
      <w:r>
        <w:t>Final Look</w:t>
      </w:r>
    </w:p>
    <w:p w14:paraId="2DD4DC4E" w14:textId="4216A6F5" w:rsidR="0090666E" w:rsidRDefault="0090666E" w:rsidP="0090666E">
      <w:r>
        <w:t>The side menu shall display the following options for navigation:</w:t>
      </w:r>
    </w:p>
    <w:p w14:paraId="5E9B328E" w14:textId="6BAF44C1" w:rsidR="0090666E" w:rsidRDefault="0090666E" w:rsidP="00121D04">
      <w:pPr>
        <w:pStyle w:val="ListParagraph"/>
        <w:numPr>
          <w:ilvl w:val="0"/>
          <w:numId w:val="19"/>
        </w:numPr>
      </w:pPr>
      <w:r>
        <w:t>F</w:t>
      </w:r>
      <w:r>
        <w:t>eed</w:t>
      </w:r>
    </w:p>
    <w:p w14:paraId="02EF6CD9" w14:textId="5CED5A9F" w:rsidR="0090666E" w:rsidRDefault="0090666E" w:rsidP="00121D04">
      <w:pPr>
        <w:pStyle w:val="ListParagraph"/>
        <w:numPr>
          <w:ilvl w:val="0"/>
          <w:numId w:val="19"/>
        </w:numPr>
      </w:pPr>
      <w:r>
        <w:t>P</w:t>
      </w:r>
      <w:r>
        <w:t>rofile</w:t>
      </w:r>
      <w:r>
        <w:t>/</w:t>
      </w:r>
      <w:r w:rsidRPr="0090666E">
        <w:t xml:space="preserve"> </w:t>
      </w:r>
      <w:r>
        <w:t xml:space="preserve">edit profile </w:t>
      </w:r>
    </w:p>
    <w:p w14:paraId="362F6C97" w14:textId="4339EE5D" w:rsidR="0090666E" w:rsidRDefault="0090666E" w:rsidP="00121D04">
      <w:pPr>
        <w:pStyle w:val="ListParagraph"/>
        <w:numPr>
          <w:ilvl w:val="0"/>
          <w:numId w:val="19"/>
        </w:numPr>
      </w:pPr>
      <w:r>
        <w:t>F</w:t>
      </w:r>
      <w:r>
        <w:t xml:space="preserve">riends list/find friends </w:t>
      </w:r>
    </w:p>
    <w:p w14:paraId="5465B9B1" w14:textId="0DF302C6" w:rsidR="0090666E" w:rsidRDefault="0090666E" w:rsidP="00121D04">
      <w:pPr>
        <w:pStyle w:val="ListParagraph"/>
        <w:numPr>
          <w:ilvl w:val="0"/>
          <w:numId w:val="19"/>
        </w:numPr>
      </w:pPr>
      <w:r>
        <w:t>N</w:t>
      </w:r>
      <w:r>
        <w:t xml:space="preserve">otifications list </w:t>
      </w:r>
    </w:p>
    <w:p w14:paraId="3346E6F2" w14:textId="1DDE9C96" w:rsidR="0090666E" w:rsidRDefault="0090666E" w:rsidP="00121D04">
      <w:pPr>
        <w:pStyle w:val="ListParagraph"/>
        <w:numPr>
          <w:ilvl w:val="0"/>
          <w:numId w:val="19"/>
        </w:numPr>
      </w:pPr>
      <w:r>
        <w:t>L</w:t>
      </w:r>
      <w:r>
        <w:t>og out</w:t>
      </w:r>
    </w:p>
    <w:p w14:paraId="0029DDA5" w14:textId="274A5DFF" w:rsidR="0090666E" w:rsidRDefault="0090666E" w:rsidP="0090666E">
      <w:r>
        <w:t xml:space="preserve">The home screen shall be the event feed if the user is logged in, otherwise they shall be redirected to the login screen. </w:t>
      </w:r>
    </w:p>
    <w:p w14:paraId="6B04D727" w14:textId="3AB18D21" w:rsidR="0090666E" w:rsidRDefault="0090666E" w:rsidP="0090666E">
      <w:pPr>
        <w:pStyle w:val="Heading3"/>
      </w:pPr>
      <w:r>
        <w:t xml:space="preserve">Contingency Plans </w:t>
      </w:r>
    </w:p>
    <w:p w14:paraId="33BED301" w14:textId="28708D80" w:rsidR="0090666E" w:rsidRPr="0090666E" w:rsidRDefault="0090666E" w:rsidP="0090666E">
      <w:r>
        <w:t xml:space="preserve">In the event </w:t>
      </w:r>
      <w:r w:rsidR="00121D04">
        <w:t xml:space="preserve">that we are unable to complete tasks on time we shall removed features to implement from our final beta. The features that are not core to the functionality of our app will not be implemented. These include the list of features listed above underneath conclusion. </w:t>
      </w:r>
    </w:p>
    <w:p w14:paraId="7C0A0042" w14:textId="77777777" w:rsidR="008F30F3" w:rsidRDefault="008F30F3" w:rsidP="00121D04">
      <w:pPr>
        <w:pStyle w:val="ListBullet"/>
        <w:numPr>
          <w:ilvl w:val="0"/>
          <w:numId w:val="0"/>
        </w:numPr>
      </w:pPr>
    </w:p>
    <w:sectPr w:rsidR="008F30F3">
      <w:footerReference w:type="default" r:id="rId14"/>
      <w:footerReference w:type="first" r:id="rId15"/>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AFEC0" w14:textId="77777777" w:rsidR="009841A8" w:rsidRDefault="009841A8">
      <w:pPr>
        <w:spacing w:before="0" w:after="0" w:line="240" w:lineRule="auto"/>
      </w:pPr>
      <w:r>
        <w:separator/>
      </w:r>
    </w:p>
    <w:p w14:paraId="213BC67F" w14:textId="77777777" w:rsidR="009841A8" w:rsidRDefault="009841A8"/>
  </w:endnote>
  <w:endnote w:type="continuationSeparator" w:id="0">
    <w:p w14:paraId="20DFA2CF" w14:textId="77777777" w:rsidR="009841A8" w:rsidRDefault="009841A8">
      <w:pPr>
        <w:spacing w:before="0" w:after="0" w:line="240" w:lineRule="auto"/>
      </w:pPr>
      <w:r>
        <w:continuationSeparator/>
      </w:r>
    </w:p>
    <w:p w14:paraId="3E75AB67" w14:textId="77777777" w:rsidR="009841A8" w:rsidRDefault="00984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0E7DFE79" w14:textId="77777777" w:rsidR="004113A3" w:rsidRDefault="008F30F3">
        <w:pPr>
          <w:pStyle w:val="Footer"/>
        </w:pPr>
        <w:r>
          <w:fldChar w:fldCharType="begin"/>
        </w:r>
        <w:r>
          <w:instrText xml:space="preserve"> PAGE   \* MERGEFORMAT </w:instrText>
        </w:r>
        <w:r>
          <w:fldChar w:fldCharType="separate"/>
        </w:r>
        <w:r w:rsidR="00121D04">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FF95E" w14:textId="77777777" w:rsidR="004113A3" w:rsidRDefault="008F30F3">
    <w:pPr>
      <w:pStyle w:val="Footer"/>
    </w:pPr>
    <w:proofErr w:type="spellStart"/>
    <w:r>
      <w:t>ClockWork</w:t>
    </w:r>
    <w:proofErr w:type="spellEnd"/>
    <w:r>
      <w:t xml:space="preserve"> Memo Spring </w:t>
    </w:r>
    <w:proofErr w:type="gramStart"/>
    <w:r>
      <w:t>2016  Lam</w:t>
    </w:r>
    <w:proofErr w:type="gramEnd"/>
    <w:r>
      <w:t xml:space="preserve">, Lora, Nguyen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1787E" w14:textId="77777777" w:rsidR="009841A8" w:rsidRDefault="009841A8">
      <w:pPr>
        <w:spacing w:before="0" w:after="0" w:line="240" w:lineRule="auto"/>
      </w:pPr>
      <w:r>
        <w:separator/>
      </w:r>
    </w:p>
    <w:p w14:paraId="53A83677" w14:textId="77777777" w:rsidR="009841A8" w:rsidRDefault="009841A8"/>
  </w:footnote>
  <w:footnote w:type="continuationSeparator" w:id="0">
    <w:p w14:paraId="2CDD34AD" w14:textId="77777777" w:rsidR="009841A8" w:rsidRDefault="009841A8">
      <w:pPr>
        <w:spacing w:before="0" w:after="0" w:line="240" w:lineRule="auto"/>
      </w:pPr>
      <w:r>
        <w:continuationSeparator/>
      </w:r>
    </w:p>
    <w:p w14:paraId="3D3AA6CA" w14:textId="77777777" w:rsidR="009841A8" w:rsidRDefault="009841A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0F13F2D"/>
    <w:multiLevelType w:val="hybridMultilevel"/>
    <w:tmpl w:val="E17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A02E6"/>
    <w:multiLevelType w:val="hybridMultilevel"/>
    <w:tmpl w:val="9E1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850C5"/>
    <w:multiLevelType w:val="hybridMultilevel"/>
    <w:tmpl w:val="A710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B5D39"/>
    <w:multiLevelType w:val="hybridMultilevel"/>
    <w:tmpl w:val="1BEA2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84DC0"/>
    <w:multiLevelType w:val="hybridMultilevel"/>
    <w:tmpl w:val="FCA294B0"/>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A3292"/>
    <w:multiLevelType w:val="hybridMultilevel"/>
    <w:tmpl w:val="3E246E9E"/>
    <w:lvl w:ilvl="0" w:tplc="F2F685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A4E54"/>
    <w:multiLevelType w:val="hybridMultilevel"/>
    <w:tmpl w:val="AF0CEF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721D7"/>
    <w:multiLevelType w:val="hybridMultilevel"/>
    <w:tmpl w:val="BCC2D104"/>
    <w:lvl w:ilvl="0" w:tplc="91863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E3B91"/>
    <w:multiLevelType w:val="hybridMultilevel"/>
    <w:tmpl w:val="AF0CEF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C892296"/>
    <w:multiLevelType w:val="hybridMultilevel"/>
    <w:tmpl w:val="035E9B44"/>
    <w:lvl w:ilvl="0" w:tplc="04090015">
      <w:start w:val="1"/>
      <w:numFmt w:val="upp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485D1A"/>
    <w:multiLevelType w:val="hybridMultilevel"/>
    <w:tmpl w:val="0D0E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8"/>
  </w:num>
  <w:num w:numId="6">
    <w:abstractNumId w:val="13"/>
  </w:num>
  <w:num w:numId="7">
    <w:abstractNumId w:val="3"/>
  </w:num>
  <w:num w:numId="8">
    <w:abstractNumId w:val="17"/>
  </w:num>
  <w:num w:numId="9">
    <w:abstractNumId w:val="16"/>
  </w:num>
  <w:num w:numId="10">
    <w:abstractNumId w:val="9"/>
  </w:num>
  <w:num w:numId="11">
    <w:abstractNumId w:val="15"/>
  </w:num>
  <w:num w:numId="12">
    <w:abstractNumId w:val="14"/>
  </w:num>
  <w:num w:numId="13">
    <w:abstractNumId w:val="11"/>
  </w:num>
  <w:num w:numId="14">
    <w:abstractNumId w:val="6"/>
  </w:num>
  <w:num w:numId="15">
    <w:abstractNumId w:val="4"/>
  </w:num>
  <w:num w:numId="16">
    <w:abstractNumId w:val="18"/>
  </w:num>
  <w:num w:numId="17">
    <w:abstractNumId w:val="12"/>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F3"/>
    <w:rsid w:val="000E6C6A"/>
    <w:rsid w:val="00121D04"/>
    <w:rsid w:val="0012548D"/>
    <w:rsid w:val="00132623"/>
    <w:rsid w:val="004113A3"/>
    <w:rsid w:val="00411F21"/>
    <w:rsid w:val="00564FA8"/>
    <w:rsid w:val="00566759"/>
    <w:rsid w:val="005E1F82"/>
    <w:rsid w:val="006B312B"/>
    <w:rsid w:val="0070169E"/>
    <w:rsid w:val="00762757"/>
    <w:rsid w:val="00821CA5"/>
    <w:rsid w:val="00853C98"/>
    <w:rsid w:val="008C5C23"/>
    <w:rsid w:val="008F30F3"/>
    <w:rsid w:val="0090666E"/>
    <w:rsid w:val="009572FC"/>
    <w:rsid w:val="009841A8"/>
    <w:rsid w:val="00984A89"/>
    <w:rsid w:val="009E2EA0"/>
    <w:rsid w:val="00A4383B"/>
    <w:rsid w:val="00A802DA"/>
    <w:rsid w:val="00AC3C1C"/>
    <w:rsid w:val="00B61234"/>
    <w:rsid w:val="00C94DD5"/>
    <w:rsid w:val="00D80463"/>
    <w:rsid w:val="00DD4F9A"/>
    <w:rsid w:val="00FD140B"/>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40A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FF5818"/>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8F30F3"/>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8F30F3"/>
    <w:rPr>
      <w:rFonts w:eastAsiaTheme="minorEastAsia"/>
      <w:color w:val="auto"/>
      <w:sz w:val="22"/>
      <w:szCs w:val="22"/>
      <w:lang w:eastAsia="zh-CN"/>
    </w:rPr>
  </w:style>
  <w:style w:type="paragraph" w:styleId="ListParagraph">
    <w:name w:val="List Paragraph"/>
    <w:basedOn w:val="Normal"/>
    <w:uiPriority w:val="34"/>
    <w:qFormat/>
    <w:rsid w:val="00FF5818"/>
    <w:pPr>
      <w:spacing w:before="0" w:after="0" w:line="240" w:lineRule="auto"/>
      <w:ind w:left="720"/>
      <w:contextualSpacing/>
    </w:pPr>
    <w:rPr>
      <w:color w:val="auto"/>
      <w:lang w:eastAsia="en-US"/>
    </w:rPr>
  </w:style>
  <w:style w:type="character" w:styleId="Hyperlink">
    <w:name w:val="Hyperlink"/>
    <w:basedOn w:val="DefaultParagraphFont"/>
    <w:uiPriority w:val="99"/>
    <w:unhideWhenUsed/>
    <w:rsid w:val="00FF5818"/>
    <w:rPr>
      <w:color w:val="0072C6" w:themeColor="hyperlink"/>
      <w:u w:val="single"/>
    </w:rPr>
  </w:style>
  <w:style w:type="paragraph" w:styleId="DocumentMap">
    <w:name w:val="Document Map"/>
    <w:basedOn w:val="Normal"/>
    <w:link w:val="DocumentMapChar"/>
    <w:uiPriority w:val="99"/>
    <w:semiHidden/>
    <w:unhideWhenUsed/>
    <w:rsid w:val="00FF5818"/>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F5818"/>
    <w:rPr>
      <w:rFonts w:ascii="Times New Roman" w:hAnsi="Times New Roman" w:cs="Times New Roman"/>
    </w:rPr>
  </w:style>
  <w:style w:type="character" w:customStyle="1" w:styleId="Heading4Char">
    <w:name w:val="Heading 4 Char"/>
    <w:basedOn w:val="DefaultParagraphFont"/>
    <w:link w:val="Heading4"/>
    <w:uiPriority w:val="9"/>
    <w:rsid w:val="00FF5818"/>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apps.ionic.io/" TargetMode="External"/><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ullin/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22</TotalTime>
  <Pages>14</Pages>
  <Words>1724</Words>
  <Characters>9831</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ClockWork Memo</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ClockWork Memo</dc:title>
  <dc:subject/>
  <dc:creator>cullin_lam@student.uml.edu</dc:creator>
  <cp:keywords/>
  <dc:description/>
  <cp:lastModifiedBy>cullin_lam@student.uml.edu</cp:lastModifiedBy>
  <cp:revision>3</cp:revision>
  <dcterms:created xsi:type="dcterms:W3CDTF">2016-03-09T03:41:00Z</dcterms:created>
  <dcterms:modified xsi:type="dcterms:W3CDTF">2016-03-09T04:50:00Z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